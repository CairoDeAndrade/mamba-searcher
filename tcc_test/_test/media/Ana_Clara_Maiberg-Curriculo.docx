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F15323" w:rsidP="00141A4C">
      <w:pPr>
        <w:pStyle w:val="Ttulo"/>
      </w:pPr>
      <w:r>
        <w:t>Ana Clara Maiberg</w:t>
      </w:r>
    </w:p>
    <w:p w:rsidR="00F15323" w:rsidRDefault="00F15323" w:rsidP="00141A4C">
      <w:r>
        <w:t xml:space="preserve">Brasileira </w:t>
      </w:r>
      <w:r w:rsidR="00E865B5">
        <w:tab/>
      </w:r>
      <w:r>
        <w:t xml:space="preserve">16 anos </w:t>
      </w:r>
      <w:r>
        <w:tab/>
        <w:t>Solteira</w:t>
      </w:r>
    </w:p>
    <w:p w:rsidR="006270A9" w:rsidRDefault="00F15323" w:rsidP="00141A4C">
      <w:pPr>
        <w:pStyle w:val="Ttulo1"/>
      </w:pPr>
      <w:r>
        <w:t>Dados pessoais</w:t>
      </w:r>
    </w:p>
    <w:p w:rsidR="006270A9" w:rsidRDefault="00F15323">
      <w:hyperlink r:id="rId8" w:history="1">
        <w:r w:rsidRPr="00F15323">
          <w:rPr>
            <w:rStyle w:val="Hyperlink"/>
            <w:color w:val="404040" w:themeColor="text1" w:themeTint="BF"/>
            <w:u w:val="none"/>
          </w:rPr>
          <w:t>ana.maibergx@gmail.com</w:t>
        </w:r>
      </w:hyperlink>
      <w:r>
        <w:tab/>
        <w:t>(47) 9 9291-6717</w:t>
      </w:r>
      <w:r>
        <w:tab/>
        <w:t>(47) 9 9201-5705</w:t>
      </w:r>
    </w:p>
    <w:p w:rsidR="00F15323" w:rsidRDefault="00F15323">
      <w:r>
        <w:t>Rua Frederico Jensen, 2440, Itoupavazinha</w:t>
      </w:r>
      <w:r>
        <w:tab/>
      </w:r>
    </w:p>
    <w:p w:rsidR="00F15323" w:rsidRDefault="00F15323">
      <w:r w:rsidRPr="00F15323">
        <w:t>89066-304</w:t>
      </w:r>
      <w:r>
        <w:tab/>
        <w:t>Blumenau, Santa Catarina</w:t>
      </w:r>
    </w:p>
    <w:p w:rsidR="006270A9" w:rsidRDefault="00F15323">
      <w:pPr>
        <w:pStyle w:val="Ttulo1"/>
      </w:pPr>
      <w:r>
        <w:t>Objetivo</w:t>
      </w:r>
    </w:p>
    <w:p w:rsidR="006270A9" w:rsidRDefault="00F15323" w:rsidP="00F15323">
      <w:pPr>
        <w:pStyle w:val="Commarcadores"/>
        <w:numPr>
          <w:ilvl w:val="0"/>
          <w:numId w:val="0"/>
        </w:numPr>
        <w:ind w:left="216" w:hanging="216"/>
      </w:pPr>
      <w:r>
        <w:t>Desenvolvedor Python Júnior</w:t>
      </w:r>
    </w:p>
    <w:p w:rsidR="006270A9" w:rsidRDefault="002E7ACC" w:rsidP="002E7ACC">
      <w:pPr>
        <w:pStyle w:val="Ttulo1"/>
      </w:pPr>
      <w:r>
        <w:t>Formação</w:t>
      </w:r>
    </w:p>
    <w:p w:rsidR="002E7ACC" w:rsidRPr="002E7ACC" w:rsidRDefault="002E7ACC" w:rsidP="002E7ACC">
      <w:pPr>
        <w:pStyle w:val="Ttulo1"/>
        <w:rPr>
          <w:sz w:val="18"/>
        </w:rPr>
      </w:pPr>
    </w:p>
    <w:p w:rsidR="002E7ACC" w:rsidRPr="002E7ACC" w:rsidRDefault="002E7ACC" w:rsidP="002E7ACC">
      <w:pPr>
        <w:pStyle w:val="Ttulo1"/>
        <w:rPr>
          <w:color w:val="404040" w:themeColor="text1" w:themeTint="BF"/>
        </w:rPr>
      </w:pPr>
      <w:r w:rsidRPr="002E7ACC">
        <w:rPr>
          <w:color w:val="404040" w:themeColor="text1" w:themeTint="BF"/>
        </w:rPr>
        <w:t>Ensino Médio</w:t>
      </w:r>
    </w:p>
    <w:p w:rsidR="006270A9" w:rsidRDefault="002E7ACC" w:rsidP="002E7ACC">
      <w:pPr>
        <w:pStyle w:val="Commarcadores"/>
        <w:numPr>
          <w:ilvl w:val="0"/>
          <w:numId w:val="0"/>
        </w:numPr>
        <w:ind w:left="216"/>
      </w:pPr>
      <w:r>
        <w:t>E.E.M Prof Elza Henriqueta Techentin Pacheco</w:t>
      </w:r>
      <w:r w:rsidR="0035398E">
        <w:tab/>
        <w:t>Data de conclusão: dezembro 2023</w:t>
      </w:r>
      <w:r>
        <w:tab/>
      </w:r>
    </w:p>
    <w:p w:rsidR="006270A9" w:rsidRDefault="0035398E">
      <w:pPr>
        <w:pStyle w:val="Ttulo1"/>
      </w:pPr>
      <w:r>
        <w:t>Cursos Complementares</w:t>
      </w:r>
    </w:p>
    <w:p w:rsidR="006270A9" w:rsidRDefault="0035398E">
      <w:pPr>
        <w:pStyle w:val="Ttulo2"/>
      </w:pPr>
      <w:r>
        <w:t>Python 2022</w:t>
      </w:r>
    </w:p>
    <w:p w:rsidR="006270A9" w:rsidRDefault="0035398E" w:rsidP="0035398E">
      <w:pPr>
        <w:pStyle w:val="Commarcadores"/>
        <w:numPr>
          <w:ilvl w:val="0"/>
          <w:numId w:val="0"/>
        </w:numPr>
        <w:ind w:left="216"/>
      </w:pPr>
      <w:r>
        <w:t>Blusoft Entra21</w:t>
      </w:r>
      <w:r w:rsidR="00E865B5">
        <w:t xml:space="preserve"> – 480 horas  Data de conclusão: outubro 2022</w:t>
      </w:r>
    </w:p>
    <w:p w:rsidR="006270A9" w:rsidRDefault="00CF112B">
      <w:pPr>
        <w:pStyle w:val="Ttulo2"/>
      </w:pPr>
      <w:r>
        <w:t xml:space="preserve">Administração </w:t>
      </w:r>
    </w:p>
    <w:p w:rsidR="00CF112B" w:rsidRPr="007D3286" w:rsidRDefault="007D3286" w:rsidP="007D3286">
      <w:pPr>
        <w:pStyle w:val="Commarcadores"/>
        <w:numPr>
          <w:ilvl w:val="0"/>
          <w:numId w:val="0"/>
        </w:numPr>
        <w:ind w:left="216"/>
        <w:rPr>
          <w:u w:val="single"/>
        </w:rPr>
      </w:pPr>
      <w:r>
        <w:t>SaibaJá – 70 horas 2021-fevereiro de 2022</w:t>
      </w:r>
      <w:bookmarkStart w:id="0" w:name="_GoBack"/>
      <w:bookmarkEnd w:id="0"/>
    </w:p>
    <w:p w:rsidR="00CF112B" w:rsidRDefault="00CF112B" w:rsidP="00CF112B">
      <w:pPr>
        <w:pStyle w:val="Ttulo1"/>
      </w:pPr>
      <w:r>
        <w:t>Idioma</w:t>
      </w:r>
    </w:p>
    <w:p w:rsidR="00CF112B" w:rsidRDefault="00D82602" w:rsidP="00CF112B">
      <w:pPr>
        <w:pStyle w:val="Ttulo2"/>
      </w:pPr>
      <w:r>
        <w:t>ingl</w:t>
      </w:r>
      <w:r w:rsidR="00CF112B">
        <w:t>êS FLUENTE</w:t>
      </w:r>
    </w:p>
    <w:p w:rsidR="00CF112B" w:rsidRDefault="00CF112B" w:rsidP="00CF112B">
      <w:r>
        <w:t>SESC  2019-dezembro de 2020 – 220h (Nível Proficiente)</w:t>
      </w:r>
    </w:p>
    <w:p w:rsidR="00D82602" w:rsidRPr="00D82602" w:rsidRDefault="00D82602" w:rsidP="00CF112B">
      <w:pPr>
        <w:rPr>
          <w:sz w:val="6"/>
        </w:rPr>
      </w:pPr>
    </w:p>
    <w:p w:rsidR="00CF112B" w:rsidRDefault="00CF112B" w:rsidP="00CF112B">
      <w:r w:rsidRPr="00CF112B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Informações</w:t>
      </w:r>
      <w:r>
        <w:t xml:space="preserve"> </w:t>
      </w:r>
      <w:r w:rsidRPr="00CF112B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Complementares</w:t>
      </w:r>
    </w:p>
    <w:p w:rsidR="00CF112B" w:rsidRPr="00CF112B" w:rsidRDefault="00CF112B" w:rsidP="00CF112B">
      <w:r>
        <w:t>Domínio em Pacote Office</w:t>
      </w:r>
    </w:p>
    <w:p w:rsidR="00CF112B" w:rsidRDefault="00CF112B" w:rsidP="00CF112B">
      <w:pPr>
        <w:pStyle w:val="Ttulo1"/>
      </w:pPr>
    </w:p>
    <w:p w:rsidR="00CF112B" w:rsidRPr="001B29CF" w:rsidRDefault="00CF112B" w:rsidP="00CF112B">
      <w:pPr>
        <w:pStyle w:val="Commarcadores"/>
        <w:numPr>
          <w:ilvl w:val="0"/>
          <w:numId w:val="0"/>
        </w:numPr>
        <w:ind w:left="216" w:hanging="216"/>
      </w:pPr>
    </w:p>
    <w:sectPr w:rsidR="00CF112B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B05" w:rsidRDefault="00F74B05">
      <w:pPr>
        <w:spacing w:after="0"/>
      </w:pPr>
      <w:r>
        <w:separator/>
      </w:r>
    </w:p>
  </w:endnote>
  <w:endnote w:type="continuationSeparator" w:id="0">
    <w:p w:rsidR="00F74B05" w:rsidRDefault="00F74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F15323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B05" w:rsidRDefault="00F74B05">
      <w:pPr>
        <w:spacing w:after="0"/>
      </w:pPr>
      <w:r>
        <w:separator/>
      </w:r>
    </w:p>
  </w:footnote>
  <w:footnote w:type="continuationSeparator" w:id="0">
    <w:p w:rsidR="00F74B05" w:rsidRDefault="00F74B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23"/>
    <w:rsid w:val="000A4F59"/>
    <w:rsid w:val="000F5CB0"/>
    <w:rsid w:val="00141A4C"/>
    <w:rsid w:val="001B29CF"/>
    <w:rsid w:val="0028220F"/>
    <w:rsid w:val="002E7ACC"/>
    <w:rsid w:val="0035398E"/>
    <w:rsid w:val="00356C14"/>
    <w:rsid w:val="0058518A"/>
    <w:rsid w:val="00617B26"/>
    <w:rsid w:val="006270A9"/>
    <w:rsid w:val="00675956"/>
    <w:rsid w:val="00681034"/>
    <w:rsid w:val="006C5A7E"/>
    <w:rsid w:val="007D3286"/>
    <w:rsid w:val="00816216"/>
    <w:rsid w:val="0087734B"/>
    <w:rsid w:val="009D5933"/>
    <w:rsid w:val="00BD768D"/>
    <w:rsid w:val="00C61F8E"/>
    <w:rsid w:val="00CF112B"/>
    <w:rsid w:val="00D82602"/>
    <w:rsid w:val="00E83E4B"/>
    <w:rsid w:val="00E865B5"/>
    <w:rsid w:val="00F15323"/>
    <w:rsid w:val="00F7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7178B"/>
  <w15:chartTrackingRefBased/>
  <w15:docId w15:val="{028B3B1D-78C5-4937-A599-42CA1E14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maiberg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tra21\AppData\Roaming\Microsoft\Modelo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7F63-D1B3-4BE3-95E3-681A4D84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178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Entra21</dc:creator>
  <cp:keywords/>
  <cp:lastModifiedBy>Entra21</cp:lastModifiedBy>
  <cp:revision>1</cp:revision>
  <dcterms:created xsi:type="dcterms:W3CDTF">2022-07-05T16:54:00Z</dcterms:created>
  <dcterms:modified xsi:type="dcterms:W3CDTF">2022-07-05T19:52:00Z</dcterms:modified>
  <cp:version/>
</cp:coreProperties>
</file>